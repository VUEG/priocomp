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F8C" w:rsidRDefault="004E4F8C">
      <w:bookmarkStart w:id="0" w:name="_GoBack"/>
      <w:bookmarkEnd w:id="0"/>
    </w:p>
    <w:sectPr w:rsidR="004E4F8C">
      <w:pgSz w:w="11906" w:h="16838"/>
      <w:pgMar w:top="1417" w:right="1134" w:bottom="1417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CFD" w:rsidRDefault="00514CFD">
      <w:pPr>
        <w:spacing w:after="0" w:line="240" w:lineRule="auto"/>
      </w:pPr>
      <w:r>
        <w:separator/>
      </w:r>
    </w:p>
  </w:endnote>
  <w:endnote w:type="continuationSeparator" w:id="0">
    <w:p w:rsidR="00514CFD" w:rsidRDefault="0051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CFD" w:rsidRDefault="00514CF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14CFD" w:rsidRDefault="00514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E4F8C"/>
    <w:rsid w:val="000D4604"/>
    <w:rsid w:val="003658D2"/>
    <w:rsid w:val="004E4F8C"/>
    <w:rsid w:val="0051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F3B0"/>
  <w15:docId w15:val="{AC4B5C2B-1832-485B-9853-DC2EFC192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i-FI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jlehtoma</dc:creator>
  <dc:description/>
  <cp:lastModifiedBy>jlehtoma</cp:lastModifiedBy>
  <cp:revision>3</cp:revision>
  <dcterms:created xsi:type="dcterms:W3CDTF">2016-07-19T09:53:00Z</dcterms:created>
  <dcterms:modified xsi:type="dcterms:W3CDTF">2016-07-19T09:54:00Z</dcterms:modified>
</cp:coreProperties>
</file>